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2E" w:rsidRDefault="00391A2E" w:rsidP="00B5412E">
      <w:pPr>
        <w:pStyle w:val="Title"/>
        <w:jc w:val="center"/>
      </w:pPr>
      <w:r>
        <w:t>Final App</w:t>
      </w:r>
    </w:p>
    <w:p w:rsidR="00391A2E" w:rsidRPr="00391A2E" w:rsidRDefault="00391A2E" w:rsidP="00391A2E">
      <w:pPr>
        <w:pStyle w:val="Subtitle"/>
        <w:jc w:val="center"/>
      </w:pPr>
      <w:r>
        <w:t>User Study</w:t>
      </w:r>
    </w:p>
    <w:p w:rsidR="00B5412E" w:rsidRDefault="00391A2E" w:rsidP="00B5412E">
      <w:r>
        <w:t>CPS 371</w:t>
      </w:r>
    </w:p>
    <w:p w:rsidR="00391A2E" w:rsidRDefault="00391A2E" w:rsidP="00B5412E">
      <w:r>
        <w:t>Nathan Gray</w:t>
      </w:r>
    </w:p>
    <w:p w:rsidR="00B5412E" w:rsidRDefault="00B5412E" w:rsidP="00B5412E">
      <w:pPr>
        <w:pBdr>
          <w:bottom w:val="single" w:sz="6" w:space="1" w:color="auto"/>
        </w:pBdr>
      </w:pPr>
      <w:r>
        <w:t>Samuel Colacchia</w:t>
      </w:r>
    </w:p>
    <w:p w:rsidR="00F551E4" w:rsidRPr="00466922" w:rsidRDefault="00391A2E">
      <w:pPr>
        <w:rPr>
          <w:b/>
          <w:u w:val="single"/>
        </w:rPr>
      </w:pPr>
      <w:bookmarkStart w:id="0" w:name="_GoBack"/>
      <w:r w:rsidRPr="00466922">
        <w:rPr>
          <w:b/>
          <w:u w:val="single"/>
        </w:rPr>
        <w:t>Tasks:</w:t>
      </w:r>
    </w:p>
    <w:bookmarkEnd w:id="0"/>
    <w:p w:rsidR="00391A2E" w:rsidRDefault="00391A2E" w:rsidP="00391A2E">
      <w:pPr>
        <w:pStyle w:val="ListParagraph"/>
        <w:numPr>
          <w:ilvl w:val="0"/>
          <w:numId w:val="1"/>
        </w:numPr>
      </w:pPr>
      <w:r>
        <w:t>Find a place to get food</w:t>
      </w:r>
    </w:p>
    <w:p w:rsidR="00391A2E" w:rsidRDefault="00391A2E" w:rsidP="00391A2E">
      <w:pPr>
        <w:pStyle w:val="ListParagraph"/>
        <w:numPr>
          <w:ilvl w:val="0"/>
          <w:numId w:val="1"/>
        </w:numPr>
      </w:pPr>
      <w:r>
        <w:t>Find a place to have some fun</w:t>
      </w:r>
    </w:p>
    <w:p w:rsidR="00391A2E" w:rsidRDefault="00391A2E" w:rsidP="00391A2E">
      <w:pPr>
        <w:pStyle w:val="ListParagraph"/>
        <w:numPr>
          <w:ilvl w:val="0"/>
          <w:numId w:val="1"/>
        </w:numPr>
      </w:pPr>
      <w:r>
        <w:t>Find a place to buy items</w:t>
      </w:r>
    </w:p>
    <w:p w:rsidR="00391A2E" w:rsidRPr="00466922" w:rsidRDefault="00391A2E" w:rsidP="00391A2E">
      <w:pPr>
        <w:rPr>
          <w:b/>
          <w:u w:val="single"/>
        </w:rPr>
      </w:pPr>
      <w:r w:rsidRPr="00466922">
        <w:rPr>
          <w:b/>
          <w:u w:val="single"/>
        </w:rPr>
        <w:t>Detail</w:t>
      </w:r>
    </w:p>
    <w:p w:rsidR="00391A2E" w:rsidRDefault="00391A2E" w:rsidP="00391A2E">
      <w:pPr>
        <w:pStyle w:val="ListParagraph"/>
        <w:numPr>
          <w:ilvl w:val="0"/>
          <w:numId w:val="2"/>
        </w:numPr>
      </w:pPr>
      <w:r>
        <w:t>Find a place to get food</w:t>
      </w:r>
    </w:p>
    <w:p w:rsidR="00391A2E" w:rsidRDefault="00391A2E" w:rsidP="00391A2E">
      <w:pPr>
        <w:pStyle w:val="ListParagraph"/>
        <w:numPr>
          <w:ilvl w:val="1"/>
          <w:numId w:val="2"/>
        </w:numPr>
      </w:pPr>
      <w:r>
        <w:t>User should see it at the first screen</w:t>
      </w:r>
    </w:p>
    <w:p w:rsidR="00391A2E" w:rsidRDefault="00391A2E" w:rsidP="00391A2E">
      <w:pPr>
        <w:pStyle w:val="ListParagraph"/>
        <w:numPr>
          <w:ilvl w:val="1"/>
          <w:numId w:val="2"/>
        </w:numPr>
      </w:pPr>
      <w:r>
        <w:t>Will probably find what they want with in the first five cards</w:t>
      </w:r>
    </w:p>
    <w:p w:rsidR="00391A2E" w:rsidRDefault="00391A2E" w:rsidP="00391A2E">
      <w:pPr>
        <w:pStyle w:val="ListParagraph"/>
        <w:numPr>
          <w:ilvl w:val="0"/>
          <w:numId w:val="2"/>
        </w:numPr>
      </w:pPr>
      <w:r>
        <w:t>Find a place to have some fun</w:t>
      </w:r>
    </w:p>
    <w:p w:rsidR="00391A2E" w:rsidRDefault="00391A2E" w:rsidP="00391A2E">
      <w:pPr>
        <w:pStyle w:val="ListParagraph"/>
        <w:numPr>
          <w:ilvl w:val="1"/>
          <w:numId w:val="2"/>
        </w:numPr>
      </w:pPr>
      <w:r>
        <w:t>On clicking the fun tab the user should be able to scroll down</w:t>
      </w:r>
    </w:p>
    <w:p w:rsidR="00391A2E" w:rsidRDefault="00391A2E" w:rsidP="00391A2E">
      <w:pPr>
        <w:pStyle w:val="ListParagraph"/>
        <w:numPr>
          <w:ilvl w:val="1"/>
          <w:numId w:val="2"/>
        </w:numPr>
      </w:pPr>
      <w:r>
        <w:t>Will probably not find what they want till they scroll down a bit, since fun actives are highly specific to each person</w:t>
      </w:r>
    </w:p>
    <w:p w:rsidR="00391A2E" w:rsidRDefault="00391A2E" w:rsidP="00391A2E">
      <w:pPr>
        <w:pStyle w:val="ListParagraph"/>
        <w:numPr>
          <w:ilvl w:val="0"/>
          <w:numId w:val="2"/>
        </w:numPr>
      </w:pPr>
      <w:r>
        <w:t>Find a place to buy items</w:t>
      </w:r>
    </w:p>
    <w:p w:rsidR="00391A2E" w:rsidRDefault="00391A2E" w:rsidP="00391A2E">
      <w:pPr>
        <w:pStyle w:val="ListParagraph"/>
        <w:numPr>
          <w:ilvl w:val="1"/>
          <w:numId w:val="2"/>
        </w:numPr>
      </w:pPr>
      <w:r>
        <w:t xml:space="preserve">May complain about the lack of categories since the scope of what you may want to buy can vary to a large degree. </w:t>
      </w:r>
    </w:p>
    <w:p w:rsidR="00391A2E" w:rsidRDefault="001B2247" w:rsidP="00391A2E">
      <w:pPr>
        <w:pStyle w:val="ListParagraph"/>
        <w:numPr>
          <w:ilvl w:val="1"/>
          <w:numId w:val="2"/>
        </w:numPr>
      </w:pPr>
      <w:r>
        <w:t xml:space="preserve">Though should be a simple and easy way to find a new and interesting shop nearby </w:t>
      </w:r>
    </w:p>
    <w:p w:rsidR="001B2247" w:rsidRDefault="001B2247" w:rsidP="001B2247">
      <w:pPr>
        <w:pBdr>
          <w:bottom w:val="single" w:sz="6" w:space="1" w:color="auto"/>
        </w:pBdr>
        <w:rPr>
          <w:b/>
          <w:u w:val="single"/>
        </w:rPr>
      </w:pPr>
      <w:r w:rsidRPr="00CB5541">
        <w:rPr>
          <w:b/>
          <w:u w:val="single"/>
        </w:rPr>
        <w:t>Participant Demographics:</w:t>
      </w:r>
    </w:p>
    <w:p w:rsidR="001B2247" w:rsidRPr="00CB5541" w:rsidRDefault="001B2247" w:rsidP="001B2247">
      <w:pPr>
        <w:rPr>
          <w:b/>
          <w:u w:val="single"/>
        </w:rPr>
      </w:pPr>
      <w:r w:rsidRPr="00CB5541">
        <w:rPr>
          <w:b/>
          <w:u w:val="single"/>
        </w:rPr>
        <w:t>Participant: 1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Male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College Student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Tech level: average</w:t>
      </w:r>
    </w:p>
    <w:p w:rsidR="001B2247" w:rsidRPr="00CB5541" w:rsidRDefault="00CB5541" w:rsidP="001B2247">
      <w:pPr>
        <w:rPr>
          <w:b/>
          <w:u w:val="single"/>
        </w:rPr>
      </w:pPr>
      <w:r w:rsidRPr="00CB5541">
        <w:rPr>
          <w:b/>
          <w:u w:val="single"/>
        </w:rPr>
        <w:t>Reactions</w:t>
      </w:r>
    </w:p>
    <w:p w:rsidR="001B2247" w:rsidRDefault="001B2247" w:rsidP="001B2247">
      <w:pPr>
        <w:pStyle w:val="ListParagraph"/>
        <w:numPr>
          <w:ilvl w:val="0"/>
          <w:numId w:val="4"/>
        </w:numPr>
      </w:pPr>
      <w:r>
        <w:t>Found his favorite place to go out to dinner on the first tab</w:t>
      </w:r>
    </w:p>
    <w:p w:rsidR="001B2247" w:rsidRDefault="001B2247" w:rsidP="001B2247">
      <w:pPr>
        <w:pStyle w:val="ListParagraph"/>
        <w:numPr>
          <w:ilvl w:val="0"/>
          <w:numId w:val="4"/>
        </w:numPr>
      </w:pPr>
      <w:r>
        <w:t>Found a few other places that he may consider</w:t>
      </w:r>
    </w:p>
    <w:p w:rsidR="001B2247" w:rsidRDefault="001B2247" w:rsidP="001B2247">
      <w:pPr>
        <w:pStyle w:val="ListParagraph"/>
        <w:numPr>
          <w:ilvl w:val="0"/>
          <w:numId w:val="4"/>
        </w:numPr>
      </w:pPr>
      <w:r>
        <w:t xml:space="preserve">Commented that he </w:t>
      </w:r>
      <w:proofErr w:type="gramStart"/>
      <w:r>
        <w:t>wish</w:t>
      </w:r>
      <w:proofErr w:type="gramEnd"/>
      <w:r>
        <w:t xml:space="preserve"> there was more data about each place </w:t>
      </w:r>
    </w:p>
    <w:p w:rsidR="001B2247" w:rsidRDefault="001B2247" w:rsidP="001B2247">
      <w:pPr>
        <w:pStyle w:val="ListParagraph"/>
        <w:numPr>
          <w:ilvl w:val="1"/>
          <w:numId w:val="4"/>
        </w:numPr>
      </w:pPr>
      <w:r>
        <w:t xml:space="preserve">Price </w:t>
      </w:r>
    </w:p>
    <w:p w:rsidR="001B2247" w:rsidRDefault="001B2247" w:rsidP="001B2247">
      <w:pPr>
        <w:pStyle w:val="ListParagraph"/>
        <w:numPr>
          <w:ilvl w:val="1"/>
          <w:numId w:val="4"/>
        </w:numPr>
      </w:pPr>
      <w:r>
        <w:t>Food type</w:t>
      </w:r>
    </w:p>
    <w:p w:rsidR="00CB5541" w:rsidRDefault="00CB5541" w:rsidP="00CB5541">
      <w:pPr>
        <w:pBdr>
          <w:bottom w:val="single" w:sz="12" w:space="1" w:color="auto"/>
        </w:pBdr>
      </w:pPr>
    </w:p>
    <w:p w:rsidR="00CB5541" w:rsidRDefault="00CB5541" w:rsidP="001B2247"/>
    <w:p w:rsidR="001B2247" w:rsidRPr="00CB5541" w:rsidRDefault="001B2247" w:rsidP="001B2247">
      <w:pPr>
        <w:rPr>
          <w:b/>
          <w:u w:val="single"/>
        </w:rPr>
      </w:pPr>
      <w:r w:rsidRPr="00CB5541">
        <w:rPr>
          <w:b/>
          <w:u w:val="single"/>
        </w:rPr>
        <w:lastRenderedPageBreak/>
        <w:t>Participant: 2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Male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College Student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Tech level: average</w:t>
      </w:r>
    </w:p>
    <w:p w:rsidR="001B2247" w:rsidRPr="00CB5541" w:rsidRDefault="001B2247" w:rsidP="001B2247">
      <w:pPr>
        <w:rPr>
          <w:b/>
          <w:u w:val="single"/>
        </w:rPr>
      </w:pPr>
      <w:r w:rsidRPr="00CB5541">
        <w:rPr>
          <w:b/>
          <w:u w:val="single"/>
        </w:rPr>
        <w:t>Reactions</w:t>
      </w:r>
    </w:p>
    <w:p w:rsidR="001B2247" w:rsidRDefault="001B2247" w:rsidP="001B2247">
      <w:pPr>
        <w:pStyle w:val="ListParagraph"/>
        <w:numPr>
          <w:ilvl w:val="0"/>
          <w:numId w:val="5"/>
        </w:numPr>
      </w:pPr>
      <w:r>
        <w:t>Flipped through each of the tabs a few times scrolled around quietly commented that each of the cards looked a little bleak</w:t>
      </w:r>
      <w:r w:rsidR="00CB5541">
        <w:t>, not enough data and information to entice him to a new location.</w:t>
      </w:r>
    </w:p>
    <w:p w:rsidR="00CB5541" w:rsidRDefault="00CB5541" w:rsidP="001B2247">
      <w:pPr>
        <w:pStyle w:val="ListParagraph"/>
        <w:numPr>
          <w:ilvl w:val="0"/>
          <w:numId w:val="5"/>
        </w:numPr>
      </w:pPr>
      <w:r>
        <w:t>Liked that I showed him what was around him, gave him a few ideas of places to try out in the future</w:t>
      </w:r>
    </w:p>
    <w:p w:rsidR="00CB5541" w:rsidRDefault="00CB5541" w:rsidP="00CB5541">
      <w:pPr>
        <w:pBdr>
          <w:bottom w:val="single" w:sz="12" w:space="1" w:color="auto"/>
        </w:pBdr>
      </w:pPr>
    </w:p>
    <w:p w:rsidR="001B2247" w:rsidRDefault="001B2247" w:rsidP="001B2247">
      <w:r w:rsidRPr="00CB5541">
        <w:rPr>
          <w:b/>
          <w:u w:val="single"/>
        </w:rPr>
        <w:t>Participant: 3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Male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College Student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 xml:space="preserve">Tech level: </w:t>
      </w:r>
      <w:r>
        <w:t>Above average</w:t>
      </w:r>
    </w:p>
    <w:p w:rsidR="00CB5541" w:rsidRPr="00CB5541" w:rsidRDefault="00CB5541" w:rsidP="00CB5541">
      <w:pPr>
        <w:rPr>
          <w:b/>
          <w:u w:val="single"/>
        </w:rPr>
      </w:pPr>
      <w:r w:rsidRPr="00CB5541">
        <w:rPr>
          <w:b/>
          <w:u w:val="single"/>
        </w:rPr>
        <w:t xml:space="preserve">Reactions </w:t>
      </w:r>
    </w:p>
    <w:p w:rsidR="00CB5541" w:rsidRDefault="00CB5541" w:rsidP="00CB5541">
      <w:pPr>
        <w:pStyle w:val="ListParagraph"/>
        <w:numPr>
          <w:ilvl w:val="0"/>
          <w:numId w:val="6"/>
        </w:numPr>
      </w:pPr>
      <w:r>
        <w:t>Scrolled down the first tab till I reached the bottom then said something along the lines of that is it, why does it not go father down.</w:t>
      </w:r>
    </w:p>
    <w:p w:rsidR="00CB5541" w:rsidRDefault="00CB5541" w:rsidP="00CB5541">
      <w:pPr>
        <w:pStyle w:val="ListParagraph"/>
        <w:numPr>
          <w:ilvl w:val="0"/>
          <w:numId w:val="6"/>
        </w:numPr>
      </w:pPr>
      <w:r>
        <w:t>Commented on how little data was being shown</w:t>
      </w:r>
    </w:p>
    <w:p w:rsidR="00CB5541" w:rsidRDefault="00CB5541" w:rsidP="00CB5541">
      <w:pPr>
        <w:pStyle w:val="ListParagraph"/>
        <w:numPr>
          <w:ilvl w:val="1"/>
          <w:numId w:val="6"/>
        </w:numPr>
      </w:pPr>
      <w:r>
        <w:t>At least the location was displayed</w:t>
      </w:r>
    </w:p>
    <w:p w:rsidR="00CB5541" w:rsidRDefault="00CB5541" w:rsidP="00CB5541">
      <w:pPr>
        <w:pBdr>
          <w:bottom w:val="single" w:sz="12" w:space="1" w:color="auto"/>
        </w:pBdr>
      </w:pPr>
    </w:p>
    <w:p w:rsidR="001B2247" w:rsidRPr="00CE5E0C" w:rsidRDefault="001B2247" w:rsidP="001B2247">
      <w:pPr>
        <w:rPr>
          <w:b/>
          <w:u w:val="single"/>
        </w:rPr>
      </w:pPr>
      <w:r w:rsidRPr="00CE5E0C">
        <w:rPr>
          <w:b/>
          <w:u w:val="single"/>
        </w:rPr>
        <w:t>Participant: 4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Male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College Student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 xml:space="preserve">Tech level: </w:t>
      </w:r>
      <w:r>
        <w:t>Way to smart with tech than he should be</w:t>
      </w:r>
    </w:p>
    <w:p w:rsidR="00CB5541" w:rsidRPr="00CE5E0C" w:rsidRDefault="00CB5541" w:rsidP="00CB5541">
      <w:pPr>
        <w:rPr>
          <w:b/>
          <w:u w:val="single"/>
        </w:rPr>
      </w:pPr>
      <w:r w:rsidRPr="00CE5E0C">
        <w:rPr>
          <w:b/>
          <w:u w:val="single"/>
        </w:rPr>
        <w:t xml:space="preserve">Reactions </w:t>
      </w:r>
    </w:p>
    <w:p w:rsidR="00CB5541" w:rsidRDefault="00CB5541" w:rsidP="00CB5541">
      <w:pPr>
        <w:pStyle w:val="ListParagraph"/>
        <w:numPr>
          <w:ilvl w:val="0"/>
          <w:numId w:val="8"/>
        </w:numPr>
      </w:pPr>
      <w:r>
        <w:t>Jumped very quickly through the app, commented about</w:t>
      </w:r>
    </w:p>
    <w:p w:rsidR="00CB5541" w:rsidRDefault="00CB5541" w:rsidP="00CB5541">
      <w:pPr>
        <w:pStyle w:val="ListParagraph"/>
        <w:numPr>
          <w:ilvl w:val="1"/>
          <w:numId w:val="8"/>
        </w:numPr>
      </w:pPr>
      <w:r>
        <w:t>Little data</w:t>
      </w:r>
    </w:p>
    <w:p w:rsidR="00CB5541" w:rsidRDefault="00CB5541" w:rsidP="00CB5541">
      <w:pPr>
        <w:pStyle w:val="ListParagraph"/>
        <w:numPr>
          <w:ilvl w:val="1"/>
          <w:numId w:val="8"/>
        </w:numPr>
      </w:pPr>
      <w:r>
        <w:t>Settings button not working</w:t>
      </w:r>
    </w:p>
    <w:p w:rsidR="00CB5541" w:rsidRDefault="00CB5541" w:rsidP="00CB5541">
      <w:pPr>
        <w:pStyle w:val="ListParagraph"/>
        <w:numPr>
          <w:ilvl w:val="1"/>
          <w:numId w:val="8"/>
        </w:numPr>
      </w:pPr>
      <w:r>
        <w:t>Not enough locations</w:t>
      </w:r>
    </w:p>
    <w:p w:rsidR="00CB5541" w:rsidRDefault="00CB5541" w:rsidP="00CB5541">
      <w:pPr>
        <w:pBdr>
          <w:bottom w:val="single" w:sz="12" w:space="1" w:color="auto"/>
        </w:pBdr>
      </w:pPr>
    </w:p>
    <w:p w:rsidR="00CB5541" w:rsidRDefault="00CB5541" w:rsidP="001B2247"/>
    <w:p w:rsidR="00CB5541" w:rsidRDefault="00CB5541" w:rsidP="001B2247"/>
    <w:p w:rsidR="00CB5541" w:rsidRDefault="00CB5541" w:rsidP="001B2247"/>
    <w:p w:rsidR="001B2247" w:rsidRPr="00CE5E0C" w:rsidRDefault="001B2247" w:rsidP="001B2247">
      <w:pPr>
        <w:rPr>
          <w:b/>
          <w:u w:val="single"/>
        </w:rPr>
      </w:pPr>
      <w:r w:rsidRPr="00CE5E0C">
        <w:rPr>
          <w:b/>
          <w:u w:val="single"/>
        </w:rPr>
        <w:lastRenderedPageBreak/>
        <w:t>Participant: 5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Male</w:t>
      </w:r>
    </w:p>
    <w:p w:rsidR="001B2247" w:rsidRDefault="001B2247" w:rsidP="001B2247">
      <w:pPr>
        <w:pStyle w:val="ListParagraph"/>
        <w:numPr>
          <w:ilvl w:val="0"/>
          <w:numId w:val="3"/>
        </w:numPr>
      </w:pPr>
      <w:r>
        <w:t>College Student</w:t>
      </w:r>
    </w:p>
    <w:p w:rsidR="00CB5541" w:rsidRPr="00CE5E0C" w:rsidRDefault="001B2247" w:rsidP="00CE5E0C">
      <w:pPr>
        <w:pStyle w:val="ListParagraph"/>
        <w:numPr>
          <w:ilvl w:val="0"/>
          <w:numId w:val="3"/>
        </w:numPr>
      </w:pPr>
      <w:r>
        <w:t xml:space="preserve">Tech level: </w:t>
      </w:r>
      <w:r>
        <w:t>above average</w:t>
      </w:r>
    </w:p>
    <w:p w:rsidR="001B2247" w:rsidRPr="00CE5E0C" w:rsidRDefault="00CB5541" w:rsidP="001B2247">
      <w:pPr>
        <w:rPr>
          <w:b/>
          <w:u w:val="single"/>
        </w:rPr>
      </w:pPr>
      <w:r w:rsidRPr="00CE5E0C">
        <w:rPr>
          <w:b/>
          <w:u w:val="single"/>
        </w:rPr>
        <w:t>Reactions</w:t>
      </w:r>
    </w:p>
    <w:p w:rsidR="00CB5541" w:rsidRDefault="00CB5541" w:rsidP="00CB5541">
      <w:pPr>
        <w:pStyle w:val="ListParagraph"/>
        <w:numPr>
          <w:ilvl w:val="0"/>
          <w:numId w:val="9"/>
        </w:numPr>
      </w:pPr>
      <w:r>
        <w:t>Slowly worked his way through the app</w:t>
      </w:r>
    </w:p>
    <w:p w:rsidR="00CB5541" w:rsidRDefault="00CB5541" w:rsidP="00CB5541">
      <w:pPr>
        <w:pStyle w:val="ListParagraph"/>
        <w:numPr>
          <w:ilvl w:val="0"/>
          <w:numId w:val="9"/>
        </w:numPr>
      </w:pPr>
      <w:r>
        <w:t>Commented that each item/card should probably have more data in them</w:t>
      </w:r>
    </w:p>
    <w:p w:rsidR="00CB5541" w:rsidRDefault="00CB5541" w:rsidP="00CB5541">
      <w:pPr>
        <w:pStyle w:val="ListParagraph"/>
        <w:numPr>
          <w:ilvl w:val="1"/>
          <w:numId w:val="9"/>
        </w:numPr>
      </w:pPr>
      <w:r>
        <w:t xml:space="preserve">Pic </w:t>
      </w:r>
    </w:p>
    <w:p w:rsidR="00CB5541" w:rsidRDefault="00CB5541" w:rsidP="00CB5541">
      <w:pPr>
        <w:pStyle w:val="ListParagraph"/>
        <w:numPr>
          <w:ilvl w:val="1"/>
          <w:numId w:val="9"/>
        </w:numPr>
      </w:pPr>
      <w:r>
        <w:t>Price</w:t>
      </w:r>
    </w:p>
    <w:p w:rsidR="00CB5541" w:rsidRDefault="00CB5541" w:rsidP="00CB5541">
      <w:pPr>
        <w:pStyle w:val="ListParagraph"/>
        <w:numPr>
          <w:ilvl w:val="1"/>
          <w:numId w:val="9"/>
        </w:numPr>
      </w:pPr>
      <w:r>
        <w:t xml:space="preserve">Style/category of activity </w:t>
      </w:r>
    </w:p>
    <w:p w:rsidR="00CB5541" w:rsidRDefault="00CB5541" w:rsidP="00CB5541">
      <w:pPr>
        <w:pBdr>
          <w:bottom w:val="single" w:sz="12" w:space="1" w:color="auto"/>
        </w:pBdr>
      </w:pPr>
    </w:p>
    <w:p w:rsidR="00CB5541" w:rsidRDefault="00CB5541" w:rsidP="00CB5541">
      <w:r>
        <w:t>Results:</w:t>
      </w:r>
    </w:p>
    <w:p w:rsidR="00CB5541" w:rsidRDefault="00CB5541" w:rsidP="00CB5541">
      <w:pPr>
        <w:pStyle w:val="ListParagraph"/>
        <w:numPr>
          <w:ilvl w:val="0"/>
          <w:numId w:val="10"/>
        </w:numPr>
      </w:pPr>
      <w:r>
        <w:t>Add more data</w:t>
      </w:r>
    </w:p>
    <w:p w:rsidR="00CB5541" w:rsidRDefault="00CB5541" w:rsidP="00CB5541">
      <w:pPr>
        <w:pStyle w:val="ListParagraph"/>
        <w:numPr>
          <w:ilvl w:val="1"/>
          <w:numId w:val="10"/>
        </w:numPr>
      </w:pPr>
      <w:r>
        <w:t>Image (if possible)</w:t>
      </w:r>
    </w:p>
    <w:p w:rsidR="00CB5541" w:rsidRDefault="00CB5541" w:rsidP="00CB5541">
      <w:pPr>
        <w:pStyle w:val="ListParagraph"/>
        <w:numPr>
          <w:ilvl w:val="1"/>
          <w:numId w:val="10"/>
        </w:numPr>
      </w:pPr>
      <w:r>
        <w:t>Cost</w:t>
      </w:r>
    </w:p>
    <w:p w:rsidR="00CB5541" w:rsidRDefault="00CB5541" w:rsidP="00CB5541">
      <w:pPr>
        <w:pStyle w:val="ListParagraph"/>
        <w:numPr>
          <w:ilvl w:val="1"/>
          <w:numId w:val="10"/>
        </w:numPr>
      </w:pPr>
      <w:r>
        <w:t>Category of item (if possible)</w:t>
      </w:r>
    </w:p>
    <w:p w:rsidR="00CE5E0C" w:rsidRDefault="00CB5541" w:rsidP="00CE5E0C">
      <w:pPr>
        <w:pStyle w:val="ListParagraph"/>
        <w:numPr>
          <w:ilvl w:val="0"/>
          <w:numId w:val="10"/>
        </w:numPr>
      </w:pPr>
      <w:r>
        <w:t>If</w:t>
      </w:r>
      <w:r w:rsidR="00CE5E0C">
        <w:t xml:space="preserve"> possible, find a way to increase search results</w:t>
      </w:r>
    </w:p>
    <w:p w:rsidR="00CB5541" w:rsidRPr="00CB5541" w:rsidRDefault="00CB5541" w:rsidP="00CB5541"/>
    <w:p w:rsidR="001B2247" w:rsidRDefault="001B2247" w:rsidP="001B2247"/>
    <w:p w:rsidR="001B2247" w:rsidRDefault="001B2247" w:rsidP="001B2247"/>
    <w:p w:rsidR="001B2247" w:rsidRDefault="001B2247" w:rsidP="001B2247"/>
    <w:p w:rsidR="00391A2E" w:rsidRDefault="00391A2E" w:rsidP="00391A2E"/>
    <w:sectPr w:rsidR="0039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E13"/>
    <w:multiLevelType w:val="hybridMultilevel"/>
    <w:tmpl w:val="8ACC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8EB"/>
    <w:multiLevelType w:val="hybridMultilevel"/>
    <w:tmpl w:val="52A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7986"/>
    <w:multiLevelType w:val="hybridMultilevel"/>
    <w:tmpl w:val="BCAA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1518"/>
    <w:multiLevelType w:val="hybridMultilevel"/>
    <w:tmpl w:val="C586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C30DA"/>
    <w:multiLevelType w:val="hybridMultilevel"/>
    <w:tmpl w:val="8ACC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F1C0B"/>
    <w:multiLevelType w:val="hybridMultilevel"/>
    <w:tmpl w:val="EE28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A0B"/>
    <w:multiLevelType w:val="hybridMultilevel"/>
    <w:tmpl w:val="508E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157C"/>
    <w:multiLevelType w:val="hybridMultilevel"/>
    <w:tmpl w:val="D8C2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A43BA"/>
    <w:multiLevelType w:val="hybridMultilevel"/>
    <w:tmpl w:val="E534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F31E5"/>
    <w:multiLevelType w:val="hybridMultilevel"/>
    <w:tmpl w:val="A214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2E"/>
    <w:rsid w:val="001B2247"/>
    <w:rsid w:val="00391A2E"/>
    <w:rsid w:val="00466922"/>
    <w:rsid w:val="00B5412E"/>
    <w:rsid w:val="00CB5541"/>
    <w:rsid w:val="00CE5E0C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E7ED"/>
  <w15:chartTrackingRefBased/>
  <w15:docId w15:val="{432ECE49-B1D3-4060-B0F3-0E155DE1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1A2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9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dsa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</Template>
  <TotalTime>33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colacchia</dc:creator>
  <cp:keywords/>
  <dc:description/>
  <cp:lastModifiedBy>samuel colacchia</cp:lastModifiedBy>
  <cp:revision>2</cp:revision>
  <dcterms:created xsi:type="dcterms:W3CDTF">2016-04-29T08:30:00Z</dcterms:created>
  <dcterms:modified xsi:type="dcterms:W3CDTF">2016-04-29T09:03:00Z</dcterms:modified>
</cp:coreProperties>
</file>